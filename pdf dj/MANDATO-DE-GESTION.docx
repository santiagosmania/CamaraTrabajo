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785" w:rsidRDefault="004B00FF">
      <w:pPr>
        <w:pStyle w:val="Standard"/>
        <w:jc w:val="center"/>
      </w:pPr>
      <w:bookmarkStart w:id="0" w:name="_GoBack"/>
      <w:bookmarkEnd w:id="0"/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175263</wp:posOffset>
            </wp:positionV>
            <wp:extent cx="995580" cy="991749"/>
            <wp:effectExtent l="0" t="0" r="0" b="0"/>
            <wp:wrapNone/>
            <wp:docPr id="1" name="Imagen 4" descr="C:\Users\Usuario\Pictures\Picasa\Capturas de pantalla\Captura de pantalla completa 04012016 093034 a.m..bm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580" cy="9917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15785" w:rsidRDefault="00015785">
      <w:pPr>
        <w:pStyle w:val="Standard"/>
        <w:jc w:val="center"/>
      </w:pPr>
    </w:p>
    <w:p w:rsidR="00015785" w:rsidRDefault="004B00FF">
      <w:pPr>
        <w:pStyle w:val="Standard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MANDATO DE GESTION</w:t>
      </w:r>
    </w:p>
    <w:p w:rsidR="00015785" w:rsidRDefault="0001578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015785" w:rsidRDefault="00015785">
      <w:pPr>
        <w:pStyle w:val="Standard"/>
        <w:rPr>
          <w:b/>
          <w:bCs/>
          <w:sz w:val="28"/>
          <w:szCs w:val="28"/>
        </w:rPr>
      </w:pPr>
    </w:p>
    <w:p w:rsidR="00015785" w:rsidRDefault="004B00FF">
      <w:pPr>
        <w:pStyle w:val="Standard"/>
      </w:pPr>
      <w:r>
        <w:t xml:space="preserve">              </w:t>
      </w:r>
    </w:p>
    <w:p w:rsidR="00015785" w:rsidRDefault="004B00FF">
      <w:pPr>
        <w:pStyle w:val="Standard"/>
        <w:jc w:val="both"/>
      </w:pPr>
      <w:r>
        <w:t xml:space="preserve">                                                                                CORDOBA...........de ….....................20.....</w:t>
      </w:r>
    </w:p>
    <w:p w:rsidR="00015785" w:rsidRDefault="00015785">
      <w:pPr>
        <w:pStyle w:val="Standard"/>
        <w:jc w:val="both"/>
      </w:pPr>
    </w:p>
    <w:p w:rsidR="00015785" w:rsidRDefault="00015785">
      <w:pPr>
        <w:pStyle w:val="Standard"/>
        <w:jc w:val="both"/>
      </w:pPr>
    </w:p>
    <w:p w:rsidR="00015785" w:rsidRDefault="004B00FF">
      <w:pPr>
        <w:pStyle w:val="Standard"/>
        <w:jc w:val="both"/>
      </w:pPr>
      <w:r>
        <w:t xml:space="preserve">                         Quien suscribe,..............................................................................................................</w:t>
      </w:r>
    </w:p>
    <w:p w:rsidR="00015785" w:rsidRDefault="004B00FF">
      <w:pPr>
        <w:pStyle w:val="Standard"/>
        <w:jc w:val="both"/>
      </w:pPr>
      <w:r>
        <w:t>DNI, LE, LC.N' …................................................con domicilio en.........................</w:t>
      </w:r>
      <w:r>
        <w:t>..............................</w:t>
      </w:r>
    </w:p>
    <w:p w:rsidR="00015785" w:rsidRDefault="004B00FF">
      <w:pPr>
        <w:pStyle w:val="Standard"/>
        <w:jc w:val="both"/>
      </w:pPr>
      <w:r>
        <w:t>B'............................................................................TEL:........................................................................</w:t>
      </w:r>
    </w:p>
    <w:p w:rsidR="00015785" w:rsidRDefault="004B00FF">
      <w:pPr>
        <w:pStyle w:val="Standard"/>
        <w:jc w:val="both"/>
      </w:pPr>
      <w:r>
        <w:t>por intermedio del presente, otorga mandato especial irrevocable por e</w:t>
      </w:r>
      <w:r>
        <w:t>l termino de.....................días</w:t>
      </w:r>
    </w:p>
    <w:p w:rsidR="00015785" w:rsidRDefault="004B00FF">
      <w:pPr>
        <w:pStyle w:val="Standard"/>
        <w:jc w:val="both"/>
      </w:pPr>
      <w:r>
        <w:t>hábiles Administrativos a partir de la fecha, al Sr. Mandatario..............................................................</w:t>
      </w:r>
    </w:p>
    <w:p w:rsidR="00015785" w:rsidRDefault="004B00FF">
      <w:pPr>
        <w:pStyle w:val="Standard"/>
        <w:jc w:val="both"/>
      </w:pPr>
      <w:r>
        <w:t>Mat. N' …................................................. para que peticione el siguiente t</w:t>
      </w:r>
      <w:r>
        <w:t>ramite de:..........................</w:t>
      </w:r>
    </w:p>
    <w:p w:rsidR="00015785" w:rsidRDefault="004B00FF">
      <w:pPr>
        <w:pStyle w:val="Standard"/>
        <w:jc w:val="both"/>
      </w:pPr>
      <w:r>
        <w:t>en el dominio.............................................., por mi exclusiva cuenta y orden, del automotor cuyas características y especificaciones son las siguientes:</w:t>
      </w:r>
    </w:p>
    <w:p w:rsidR="00015785" w:rsidRDefault="004B00FF">
      <w:pPr>
        <w:pStyle w:val="Standard"/>
        <w:jc w:val="both"/>
      </w:pPr>
      <w:r>
        <w:t>Marca:............................................</w:t>
      </w:r>
      <w:r>
        <w:t>.............................. Tipo:.................................................................</w:t>
      </w:r>
    </w:p>
    <w:p w:rsidR="00015785" w:rsidRDefault="004B00FF">
      <w:pPr>
        <w:pStyle w:val="Standard"/>
        <w:jc w:val="both"/>
      </w:pPr>
      <w:r>
        <w:t>Modelo:.............................................................Modelo Año:...................Dominio...............................</w:t>
      </w:r>
    </w:p>
    <w:p w:rsidR="00015785" w:rsidRDefault="004B00FF">
      <w:pPr>
        <w:pStyle w:val="Standard"/>
        <w:jc w:val="both"/>
      </w:pPr>
      <w:r>
        <w:t>Motor Marca:.....</w:t>
      </w:r>
      <w:r>
        <w:t>................................................N'.................................................................................</w:t>
      </w:r>
    </w:p>
    <w:p w:rsidR="00015785" w:rsidRDefault="004B00FF">
      <w:pPr>
        <w:pStyle w:val="Standard"/>
        <w:jc w:val="both"/>
      </w:pPr>
      <w:r>
        <w:t>Chasis Marca:....................................................N'.........................................................</w:t>
      </w:r>
      <w:r>
        <w:t>.........................</w:t>
      </w:r>
    </w:p>
    <w:p w:rsidR="00015785" w:rsidRDefault="004B00FF">
      <w:pPr>
        <w:pStyle w:val="Standard"/>
        <w:jc w:val="both"/>
      </w:pPr>
      <w:r>
        <w:t>Que se encuentra radicado en el Reg. Nac. de la Prop. Del Aut. Seccional..........................................</w:t>
      </w:r>
    </w:p>
    <w:p w:rsidR="00015785" w:rsidRDefault="004B00FF">
      <w:pPr>
        <w:pStyle w:val="Standard"/>
        <w:jc w:val="both"/>
      </w:pPr>
      <w:r>
        <w:t>declaro conocer que el automotor de referencia posee las siguientes deudas a saber:...........................</w:t>
      </w:r>
    </w:p>
    <w:p w:rsidR="00015785" w:rsidRDefault="004B00FF">
      <w:pPr>
        <w:pStyle w:val="Standard"/>
        <w:jc w:val="both"/>
      </w:pPr>
      <w:r>
        <w:t>…...............................................................................................................................................................................................................................................................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.............................................................</w:t>
      </w:r>
    </w:p>
    <w:p w:rsidR="00015785" w:rsidRDefault="004B00FF">
      <w:pPr>
        <w:pStyle w:val="Standard"/>
        <w:jc w:val="both"/>
      </w:pPr>
      <w:r>
        <w:t>Y que para la gestión del presente mandato entrego en manos propias al mandatario, la siguiente documentación que se detalla:.....................................................................</w:t>
      </w:r>
      <w:r>
        <w:t>...........................................</w:t>
      </w:r>
    </w:p>
    <w:p w:rsidR="00015785" w:rsidRDefault="004B00FF">
      <w:pPr>
        <w:pStyle w:val="Standard"/>
        <w:jc w:val="both"/>
      </w:pPr>
      <w:r>
        <w:t>…............................................................................................................................................................</w:t>
      </w:r>
    </w:p>
    <w:p w:rsidR="00015785" w:rsidRDefault="004B00FF">
      <w:pPr>
        <w:pStyle w:val="Standard"/>
        <w:jc w:val="both"/>
      </w:pPr>
      <w:r>
        <w:t>….....................................................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</w:t>
      </w:r>
    </w:p>
    <w:p w:rsidR="00015785" w:rsidRDefault="004B00FF">
      <w:pPr>
        <w:pStyle w:val="Standard"/>
        <w:jc w:val="both"/>
      </w:pPr>
      <w:r>
        <w:t>Siendo de mi total responsabilidad, la veracidad, autenticidad y legalidad de toda la documentación antes detallada. Que para los efectos de cumplir con todos los tramites Administrati</w:t>
      </w:r>
      <w:r>
        <w:t xml:space="preserve">vos, Registrales, y/o Judiciales necesarios para el tramite encomendado, El </w:t>
      </w:r>
      <w:r>
        <w:rPr>
          <w:i/>
          <w:iCs/>
        </w:rPr>
        <w:t>Mandatario</w:t>
      </w:r>
      <w:r>
        <w:t xml:space="preserve"> queda facultado para presentarse ante cualquier autoridad u organismo de la administración nacional, provincial, municipal y Tribunales Ordinarios de Justicia, con poder</w:t>
      </w:r>
      <w:r>
        <w:t xml:space="preserve"> amplio para suscribir toda clase de peticiones, documentos y escritos, abonar impuestos, tasas y derechos, pudiendo presentar y/o retirar las mismas en mi nombre y representación. El presente Mandato faculta al Mandatario delegar para su diligenciamineto </w:t>
      </w:r>
      <w:r>
        <w:t>a terceras personas que el considere oportunas, para fiel cumplimiento de lo encomendado, previa lectura se firman dos ejemplares de un mismo tenor.-</w:t>
      </w:r>
    </w:p>
    <w:p w:rsidR="00015785" w:rsidRDefault="00015785">
      <w:pPr>
        <w:pStyle w:val="Standard"/>
      </w:pPr>
    </w:p>
    <w:p w:rsidR="00015785" w:rsidRDefault="00015785">
      <w:pPr>
        <w:pStyle w:val="Standard"/>
      </w:pPr>
    </w:p>
    <w:p w:rsidR="00015785" w:rsidRDefault="00015785">
      <w:pPr>
        <w:pStyle w:val="Standard"/>
      </w:pPr>
    </w:p>
    <w:p w:rsidR="00015785" w:rsidRDefault="00015785">
      <w:pPr>
        <w:pStyle w:val="Standard"/>
      </w:pPr>
    </w:p>
    <w:p w:rsidR="00015785" w:rsidRDefault="00015785">
      <w:pPr>
        <w:pStyle w:val="Standard"/>
      </w:pPr>
    </w:p>
    <w:p w:rsidR="00015785" w:rsidRDefault="00015785">
      <w:pPr>
        <w:pStyle w:val="Standard"/>
      </w:pPr>
    </w:p>
    <w:p w:rsidR="00015785" w:rsidRDefault="00015785">
      <w:pPr>
        <w:pStyle w:val="Standard"/>
      </w:pPr>
    </w:p>
    <w:p w:rsidR="00015785" w:rsidRDefault="004B00FF">
      <w:pPr>
        <w:pStyle w:val="Standard"/>
      </w:pPr>
      <w:r>
        <w:t xml:space="preserve">                                                                               …...................</w:t>
      </w:r>
      <w:r>
        <w:t>....................................</w:t>
      </w:r>
    </w:p>
    <w:p w:rsidR="00015785" w:rsidRDefault="004B00FF">
      <w:pPr>
        <w:pStyle w:val="Standard"/>
      </w:pPr>
      <w:r>
        <w:t xml:space="preserve">                                                                                                 </w:t>
      </w:r>
      <w:r>
        <w:rPr>
          <w:b/>
          <w:bCs/>
        </w:rPr>
        <w:t>MANDANTE</w:t>
      </w:r>
    </w:p>
    <w:sectPr w:rsidR="0001578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0FF" w:rsidRDefault="004B00FF">
      <w:r>
        <w:separator/>
      </w:r>
    </w:p>
  </w:endnote>
  <w:endnote w:type="continuationSeparator" w:id="0">
    <w:p w:rsidR="004B00FF" w:rsidRDefault="004B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0FF" w:rsidRDefault="004B00FF">
      <w:r>
        <w:rPr>
          <w:color w:val="000000"/>
        </w:rPr>
        <w:separator/>
      </w:r>
    </w:p>
  </w:footnote>
  <w:footnote w:type="continuationSeparator" w:id="0">
    <w:p w:rsidR="004B00FF" w:rsidRDefault="004B0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15785"/>
    <w:rsid w:val="00015785"/>
    <w:rsid w:val="00401975"/>
    <w:rsid w:val="004B00FF"/>
    <w:rsid w:val="00AE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BBA73D-F4DC-4D4E-A37A-9C1E78B5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SANTIAGO</cp:lastModifiedBy>
  <cp:revision>2</cp:revision>
  <dcterms:created xsi:type="dcterms:W3CDTF">2023-03-01T22:33:00Z</dcterms:created>
  <dcterms:modified xsi:type="dcterms:W3CDTF">2023-03-01T22:33:00Z</dcterms:modified>
</cp:coreProperties>
</file>